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718" w:rsidRDefault="00280718"/>
    <w:p w:rsidR="00280718" w:rsidRDefault="00280718">
      <w:r>
        <w:tab/>
      </w:r>
      <w:fldSimple w:instr=" MERGEFIELD  &quot;[#if personne._civil]&quot;  \* MERGEFORMAT ">
        <w:r>
          <w:rPr>
            <w:noProof/>
          </w:rPr>
          <w:t>«[#if personne._civil]»</w:t>
        </w:r>
      </w:fldSimple>
      <w:r>
        <w:t>Madame, Monsieur,</w:t>
      </w:r>
      <w:fldSimple w:instr=" MERGEFIELD  [#else]  \* MERGEFORMAT ">
        <w:r>
          <w:rPr>
            <w:noProof/>
          </w:rPr>
          <w:t>«[#else]»</w:t>
        </w:r>
      </w:fldSimple>
      <w:fldSimple w:instr=" MERGEFIELD  ${(personne._grade._trigramme)!\&quot;\&quot;}  \* MERGEFORMAT ">
        <w:r>
          <w:rPr>
            <w:noProof/>
          </w:rPr>
          <w:t>«${(personne._grade._trigramme)!""}»</w:t>
        </w:r>
      </w:fldSimple>
      <w:fldSimple w:instr=" MERGEFIELD  [/#if]  \* MERGEFORMAT ">
        <w:r>
          <w:rPr>
            <w:noProof/>
          </w:rPr>
          <w:t>«[/#if]»</w:t>
        </w:r>
      </w:fldSimple>
      <w:r>
        <w:t xml:space="preserve"> </w:t>
      </w:r>
      <w:fldSimple w:instr=" MERGEFIELD  ${personne._prenom}  \* MERGEFORMAT ">
        <w:r>
          <w:rPr>
            <w:noProof/>
          </w:rPr>
          <w:t>«${personne._prenom}»</w:t>
        </w:r>
      </w:fldSimple>
      <w:r>
        <w:t xml:space="preserve"> </w:t>
      </w:r>
      <w:fldSimple w:instr=" MERGEFIELD  ${personne._nom}  \* MERGEFORMAT ">
        <w:r>
          <w:rPr>
            <w:noProof/>
          </w:rPr>
          <w:t>«${personne._nom}»</w:t>
        </w:r>
      </w:fldSimple>
      <w:r>
        <w:t>,</w:t>
      </w:r>
    </w:p>
    <w:p w:rsidR="00280718" w:rsidRDefault="00280718"/>
    <w:p w:rsidR="00280718" w:rsidRDefault="00280718">
      <w:r>
        <w:tab/>
        <w:t>Pour mettre à jour notre annuaire, veuillez vérifier le détail de vos informations. Si celles-ci sont incorrectes, contactez-nous.</w:t>
      </w:r>
    </w:p>
    <w:p w:rsidR="00280718" w:rsidRDefault="00280718"/>
    <w:p w:rsidR="00280718" w:rsidRDefault="00280718">
      <w:r>
        <w:t xml:space="preserve">Vous êtes né(e) le </w:t>
      </w:r>
      <w:fldSimple w:instr=" MERGEFIELD  ${personne._dateNaissance?string(\&quot;dd/MM/yyyy\&quot;)}  \* MERGEFORMAT ">
        <w:r>
          <w:rPr>
            <w:noProof/>
          </w:rPr>
          <w:t>«${personne._dateNaissance?string("dd/MM/»</w:t>
        </w:r>
      </w:fldSimple>
      <w:r>
        <w:t>.</w:t>
      </w:r>
    </w:p>
    <w:p w:rsidR="00280718" w:rsidRPr="00FF3CCC" w:rsidRDefault="00280718">
      <w:pPr>
        <w:rPr>
          <w:lang w:val="en-GB"/>
        </w:rPr>
      </w:pPr>
      <w:fldSimple w:instr=" MERGEFIELD  &quot;[#if personne._tab_competences?size = 0]&quot;  \* MERGEFORMAT ">
        <w:r w:rsidRPr="00FF3CCC">
          <w:rPr>
            <w:noProof/>
            <w:lang w:val="en-GB"/>
          </w:rPr>
          <w:t>«[#if personne._tab_competences?size = 0]»</w:t>
        </w:r>
      </w:fldSimple>
    </w:p>
    <w:p w:rsidR="00280718" w:rsidRDefault="00280718">
      <w:r>
        <w:t>Vous n’avez pas de compétences pour l’instant.</w:t>
      </w:r>
    </w:p>
    <w:p w:rsidR="00280718" w:rsidRDefault="00280718">
      <w:fldSimple w:instr=" MERGEFIELD  [#else]  \* MERGEFORMAT ">
        <w:r>
          <w:rPr>
            <w:noProof/>
          </w:rPr>
          <w:t>«[#else]»</w:t>
        </w:r>
      </w:fldSimple>
    </w:p>
    <w:p w:rsidR="00280718" w:rsidRDefault="00280718">
      <w:r>
        <w:t>Vos compétences sont actuellement :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20"/>
      </w:tblGrid>
      <w:tr w:rsidR="00280718" w:rsidTr="00844988">
        <w:tc>
          <w:tcPr>
            <w:tcW w:w="7020" w:type="dxa"/>
          </w:tcPr>
          <w:p w:rsidR="00280718" w:rsidRPr="00256B1C" w:rsidRDefault="00280718">
            <w:pPr>
              <w:rPr>
                <w:b/>
              </w:rPr>
            </w:pPr>
            <w:fldSimple w:instr=" MERGEFIELD  &quot;@before-row[#list personne._tab_competences as competence]&quot;  \* MERGEFORMAT ">
              <w:r w:rsidRPr="00A348AB">
                <w:rPr>
                  <w:b/>
                  <w:noProof/>
                </w:rPr>
                <w:t>«@before-row[#list personne._tab_competen»</w:t>
              </w:r>
            </w:fldSimple>
            <w:r w:rsidRPr="00256B1C">
              <w:rPr>
                <w:b/>
              </w:rPr>
              <w:t xml:space="preserve"> </w:t>
            </w:r>
            <w:fldSimple w:instr=" MERGEFIELD  ${competence._libelle}  \* MERGEFORMAT ">
              <w:r w:rsidRPr="00256B1C">
                <w:rPr>
                  <w:b/>
                  <w:noProof/>
                </w:rPr>
                <w:t>«${competence._libelle}»</w:t>
              </w:r>
            </w:fldSimple>
            <w:r w:rsidRPr="00256B1C">
              <w:rPr>
                <w:b/>
              </w:rPr>
              <w:t xml:space="preserve"> </w:t>
            </w:r>
            <w:fldSimple w:instr=" MERGEFIELD  @after-row[/#list]  \* MERGEFORMAT ">
              <w:r w:rsidRPr="00256B1C">
                <w:rPr>
                  <w:b/>
                  <w:noProof/>
                </w:rPr>
                <w:t>«@after-row[/#list]»</w:t>
              </w:r>
            </w:fldSimple>
          </w:p>
        </w:tc>
      </w:tr>
    </w:tbl>
    <w:p w:rsidR="00280718" w:rsidRDefault="00280718">
      <w:fldSimple w:instr=" MERGEFIELD  [/#if]  \* MERGEFORMAT ">
        <w:r>
          <w:rPr>
            <w:noProof/>
          </w:rPr>
          <w:t>«[/#if]»</w:t>
        </w:r>
      </w:fldSimple>
    </w:p>
    <w:p w:rsidR="00280718" w:rsidRDefault="00280718"/>
    <w:p w:rsidR="00280718" w:rsidRDefault="00280718" w:rsidP="00987BC0">
      <w:pPr>
        <w:jc w:val="right"/>
      </w:pPr>
      <w:r>
        <w:t>IDEF Didier Féret</w:t>
      </w:r>
    </w:p>
    <w:p w:rsidR="00280718" w:rsidRDefault="00280718" w:rsidP="00987BC0">
      <w:pPr>
        <w:jc w:val="right"/>
      </w:pPr>
      <w:r>
        <w:fldChar w:fldCharType="begin"/>
      </w:r>
      <w:r>
        <w:instrText xml:space="preserve">  MERGEFIELD $personne._nom \* MERGEFORMAT </w:instrText>
      </w:r>
      <w:r>
        <w:fldChar w:fldCharType="end"/>
      </w:r>
    </w:p>
    <w:sectPr w:rsidR="00280718" w:rsidSect="004C5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7BC0"/>
    <w:rsid w:val="0000214A"/>
    <w:rsid w:val="0000733B"/>
    <w:rsid w:val="00007BC0"/>
    <w:rsid w:val="000513BD"/>
    <w:rsid w:val="00051B14"/>
    <w:rsid w:val="00053CFD"/>
    <w:rsid w:val="00053E43"/>
    <w:rsid w:val="00054888"/>
    <w:rsid w:val="00056339"/>
    <w:rsid w:val="0006362A"/>
    <w:rsid w:val="000701C2"/>
    <w:rsid w:val="0008454D"/>
    <w:rsid w:val="00084A2A"/>
    <w:rsid w:val="000920D8"/>
    <w:rsid w:val="00092684"/>
    <w:rsid w:val="00093FA2"/>
    <w:rsid w:val="000A1D4A"/>
    <w:rsid w:val="000B77EA"/>
    <w:rsid w:val="000C0502"/>
    <w:rsid w:val="000C1F8C"/>
    <w:rsid w:val="000C3732"/>
    <w:rsid w:val="000D4A12"/>
    <w:rsid w:val="000E3967"/>
    <w:rsid w:val="000E7705"/>
    <w:rsid w:val="000F29F6"/>
    <w:rsid w:val="001004FA"/>
    <w:rsid w:val="00115B5C"/>
    <w:rsid w:val="00116AA5"/>
    <w:rsid w:val="00116ADC"/>
    <w:rsid w:val="00116D87"/>
    <w:rsid w:val="00123B76"/>
    <w:rsid w:val="00133BE2"/>
    <w:rsid w:val="001356B7"/>
    <w:rsid w:val="001414EE"/>
    <w:rsid w:val="00141E4D"/>
    <w:rsid w:val="00146FBD"/>
    <w:rsid w:val="00162213"/>
    <w:rsid w:val="00171115"/>
    <w:rsid w:val="001826F1"/>
    <w:rsid w:val="001907DB"/>
    <w:rsid w:val="001922A9"/>
    <w:rsid w:val="001A14CD"/>
    <w:rsid w:val="001A213A"/>
    <w:rsid w:val="001B36CA"/>
    <w:rsid w:val="001D1EBD"/>
    <w:rsid w:val="002116FE"/>
    <w:rsid w:val="00214109"/>
    <w:rsid w:val="0022612E"/>
    <w:rsid w:val="00233596"/>
    <w:rsid w:val="00235888"/>
    <w:rsid w:val="002362E4"/>
    <w:rsid w:val="002425B1"/>
    <w:rsid w:val="00256134"/>
    <w:rsid w:val="00256B1C"/>
    <w:rsid w:val="00257888"/>
    <w:rsid w:val="00261ECE"/>
    <w:rsid w:val="002625A6"/>
    <w:rsid w:val="00267C8F"/>
    <w:rsid w:val="00280718"/>
    <w:rsid w:val="00280B32"/>
    <w:rsid w:val="00284518"/>
    <w:rsid w:val="00284D3D"/>
    <w:rsid w:val="00285690"/>
    <w:rsid w:val="00293CF5"/>
    <w:rsid w:val="00297FA2"/>
    <w:rsid w:val="002A12D6"/>
    <w:rsid w:val="002A21A4"/>
    <w:rsid w:val="002A31A6"/>
    <w:rsid w:val="002C1F97"/>
    <w:rsid w:val="002D0DD3"/>
    <w:rsid w:val="002E1063"/>
    <w:rsid w:val="002E3A87"/>
    <w:rsid w:val="002E54CA"/>
    <w:rsid w:val="002E70EF"/>
    <w:rsid w:val="002F429D"/>
    <w:rsid w:val="002F700D"/>
    <w:rsid w:val="00302648"/>
    <w:rsid w:val="00304ABA"/>
    <w:rsid w:val="003066AA"/>
    <w:rsid w:val="00315DFB"/>
    <w:rsid w:val="00321838"/>
    <w:rsid w:val="0033100D"/>
    <w:rsid w:val="00336E7C"/>
    <w:rsid w:val="00337580"/>
    <w:rsid w:val="0034024C"/>
    <w:rsid w:val="0034384E"/>
    <w:rsid w:val="0035037E"/>
    <w:rsid w:val="00357DE5"/>
    <w:rsid w:val="00363EAE"/>
    <w:rsid w:val="00381916"/>
    <w:rsid w:val="0038255D"/>
    <w:rsid w:val="00383695"/>
    <w:rsid w:val="003869C7"/>
    <w:rsid w:val="003908C0"/>
    <w:rsid w:val="00396858"/>
    <w:rsid w:val="003E7106"/>
    <w:rsid w:val="003F0232"/>
    <w:rsid w:val="003F0C45"/>
    <w:rsid w:val="003F5F11"/>
    <w:rsid w:val="004253CE"/>
    <w:rsid w:val="00425C75"/>
    <w:rsid w:val="00430730"/>
    <w:rsid w:val="0045214D"/>
    <w:rsid w:val="00467DF3"/>
    <w:rsid w:val="00474C8C"/>
    <w:rsid w:val="0048170F"/>
    <w:rsid w:val="00482A25"/>
    <w:rsid w:val="00490848"/>
    <w:rsid w:val="00494F95"/>
    <w:rsid w:val="004964D1"/>
    <w:rsid w:val="004A1CBA"/>
    <w:rsid w:val="004A231D"/>
    <w:rsid w:val="004C04B7"/>
    <w:rsid w:val="004C5709"/>
    <w:rsid w:val="004C57AA"/>
    <w:rsid w:val="004D149C"/>
    <w:rsid w:val="004D4064"/>
    <w:rsid w:val="004D5D47"/>
    <w:rsid w:val="004E5349"/>
    <w:rsid w:val="004E72A1"/>
    <w:rsid w:val="004F11EE"/>
    <w:rsid w:val="0050286B"/>
    <w:rsid w:val="00511614"/>
    <w:rsid w:val="00515589"/>
    <w:rsid w:val="00520DDA"/>
    <w:rsid w:val="0052523D"/>
    <w:rsid w:val="00536BBA"/>
    <w:rsid w:val="005410A1"/>
    <w:rsid w:val="0054577A"/>
    <w:rsid w:val="00550221"/>
    <w:rsid w:val="00550B06"/>
    <w:rsid w:val="00562DE8"/>
    <w:rsid w:val="00574EDB"/>
    <w:rsid w:val="005803C8"/>
    <w:rsid w:val="00583FFD"/>
    <w:rsid w:val="00593870"/>
    <w:rsid w:val="005B17FE"/>
    <w:rsid w:val="005B729A"/>
    <w:rsid w:val="005C625D"/>
    <w:rsid w:val="005D0817"/>
    <w:rsid w:val="005D1E33"/>
    <w:rsid w:val="005E02FF"/>
    <w:rsid w:val="005F1463"/>
    <w:rsid w:val="005F399C"/>
    <w:rsid w:val="005F5835"/>
    <w:rsid w:val="005F639B"/>
    <w:rsid w:val="0060714C"/>
    <w:rsid w:val="00612130"/>
    <w:rsid w:val="00614F70"/>
    <w:rsid w:val="0061552C"/>
    <w:rsid w:val="00620F24"/>
    <w:rsid w:val="00622FD2"/>
    <w:rsid w:val="006237CD"/>
    <w:rsid w:val="00624740"/>
    <w:rsid w:val="00655FBB"/>
    <w:rsid w:val="006563BE"/>
    <w:rsid w:val="00657549"/>
    <w:rsid w:val="006705AD"/>
    <w:rsid w:val="00672E00"/>
    <w:rsid w:val="00681998"/>
    <w:rsid w:val="00691141"/>
    <w:rsid w:val="006954EB"/>
    <w:rsid w:val="006A4C69"/>
    <w:rsid w:val="006A6D12"/>
    <w:rsid w:val="006C5344"/>
    <w:rsid w:val="006D56DC"/>
    <w:rsid w:val="006E0AF1"/>
    <w:rsid w:val="006F3478"/>
    <w:rsid w:val="006F4596"/>
    <w:rsid w:val="006F7338"/>
    <w:rsid w:val="00701742"/>
    <w:rsid w:val="00715EF5"/>
    <w:rsid w:val="00727D96"/>
    <w:rsid w:val="007360CD"/>
    <w:rsid w:val="007363E2"/>
    <w:rsid w:val="00737BFA"/>
    <w:rsid w:val="007534B2"/>
    <w:rsid w:val="007615B6"/>
    <w:rsid w:val="00767DD3"/>
    <w:rsid w:val="007742FF"/>
    <w:rsid w:val="007756FE"/>
    <w:rsid w:val="0078783B"/>
    <w:rsid w:val="00787A68"/>
    <w:rsid w:val="00787A69"/>
    <w:rsid w:val="00790661"/>
    <w:rsid w:val="00795A49"/>
    <w:rsid w:val="007A5364"/>
    <w:rsid w:val="007A7275"/>
    <w:rsid w:val="007B0B47"/>
    <w:rsid w:val="007B74A6"/>
    <w:rsid w:val="007C069A"/>
    <w:rsid w:val="007C0A65"/>
    <w:rsid w:val="007C4505"/>
    <w:rsid w:val="007C531E"/>
    <w:rsid w:val="007C67E9"/>
    <w:rsid w:val="007D04C3"/>
    <w:rsid w:val="007D097A"/>
    <w:rsid w:val="007D1A2E"/>
    <w:rsid w:val="007D3684"/>
    <w:rsid w:val="007E43FB"/>
    <w:rsid w:val="007E5092"/>
    <w:rsid w:val="007E58C1"/>
    <w:rsid w:val="00805204"/>
    <w:rsid w:val="008077B0"/>
    <w:rsid w:val="00822FBD"/>
    <w:rsid w:val="0083181F"/>
    <w:rsid w:val="008350FF"/>
    <w:rsid w:val="008377DB"/>
    <w:rsid w:val="00844988"/>
    <w:rsid w:val="00851E19"/>
    <w:rsid w:val="00860863"/>
    <w:rsid w:val="00861878"/>
    <w:rsid w:val="00862D2E"/>
    <w:rsid w:val="00880E3C"/>
    <w:rsid w:val="00882E3F"/>
    <w:rsid w:val="0088404D"/>
    <w:rsid w:val="00894231"/>
    <w:rsid w:val="00894FAA"/>
    <w:rsid w:val="00897275"/>
    <w:rsid w:val="008A2BD4"/>
    <w:rsid w:val="008B549E"/>
    <w:rsid w:val="008B69C8"/>
    <w:rsid w:val="008D214D"/>
    <w:rsid w:val="008D5C1F"/>
    <w:rsid w:val="008E23E9"/>
    <w:rsid w:val="008F1390"/>
    <w:rsid w:val="00915828"/>
    <w:rsid w:val="00924DDB"/>
    <w:rsid w:val="00925CAC"/>
    <w:rsid w:val="00933CB2"/>
    <w:rsid w:val="0093490B"/>
    <w:rsid w:val="00940769"/>
    <w:rsid w:val="009469A8"/>
    <w:rsid w:val="00951950"/>
    <w:rsid w:val="0096279F"/>
    <w:rsid w:val="009766F3"/>
    <w:rsid w:val="009848A3"/>
    <w:rsid w:val="00987BC0"/>
    <w:rsid w:val="00990AFD"/>
    <w:rsid w:val="0099517B"/>
    <w:rsid w:val="00997B64"/>
    <w:rsid w:val="009A5C1A"/>
    <w:rsid w:val="009B2AE7"/>
    <w:rsid w:val="009B538D"/>
    <w:rsid w:val="009D3E72"/>
    <w:rsid w:val="009E4717"/>
    <w:rsid w:val="00A16BCE"/>
    <w:rsid w:val="00A33B3B"/>
    <w:rsid w:val="00A348AB"/>
    <w:rsid w:val="00A3573C"/>
    <w:rsid w:val="00A35ACD"/>
    <w:rsid w:val="00A42D78"/>
    <w:rsid w:val="00A43DB4"/>
    <w:rsid w:val="00A52C8E"/>
    <w:rsid w:val="00A52D8B"/>
    <w:rsid w:val="00A538D0"/>
    <w:rsid w:val="00A62DBA"/>
    <w:rsid w:val="00A63560"/>
    <w:rsid w:val="00AB6D70"/>
    <w:rsid w:val="00AC48A3"/>
    <w:rsid w:val="00AD5544"/>
    <w:rsid w:val="00AE0939"/>
    <w:rsid w:val="00AF6D74"/>
    <w:rsid w:val="00B02EDD"/>
    <w:rsid w:val="00B04186"/>
    <w:rsid w:val="00B11FDB"/>
    <w:rsid w:val="00B17907"/>
    <w:rsid w:val="00B21E8A"/>
    <w:rsid w:val="00B41782"/>
    <w:rsid w:val="00B54BCF"/>
    <w:rsid w:val="00B56E29"/>
    <w:rsid w:val="00B571FF"/>
    <w:rsid w:val="00B63C29"/>
    <w:rsid w:val="00B85208"/>
    <w:rsid w:val="00B925C5"/>
    <w:rsid w:val="00BA43AF"/>
    <w:rsid w:val="00BA45FA"/>
    <w:rsid w:val="00BB1D75"/>
    <w:rsid w:val="00BB54AE"/>
    <w:rsid w:val="00BD0279"/>
    <w:rsid w:val="00BD773A"/>
    <w:rsid w:val="00BF6B62"/>
    <w:rsid w:val="00C07A4F"/>
    <w:rsid w:val="00C13465"/>
    <w:rsid w:val="00C15E63"/>
    <w:rsid w:val="00C20946"/>
    <w:rsid w:val="00C25508"/>
    <w:rsid w:val="00C265C3"/>
    <w:rsid w:val="00C3235A"/>
    <w:rsid w:val="00C3610D"/>
    <w:rsid w:val="00C37F0C"/>
    <w:rsid w:val="00C43E73"/>
    <w:rsid w:val="00C50036"/>
    <w:rsid w:val="00C555DA"/>
    <w:rsid w:val="00C55CD0"/>
    <w:rsid w:val="00C63463"/>
    <w:rsid w:val="00C76B7D"/>
    <w:rsid w:val="00C86700"/>
    <w:rsid w:val="00CA66C6"/>
    <w:rsid w:val="00CA7EC8"/>
    <w:rsid w:val="00CB51F0"/>
    <w:rsid w:val="00CF13CF"/>
    <w:rsid w:val="00CF612F"/>
    <w:rsid w:val="00CF758E"/>
    <w:rsid w:val="00D01DE6"/>
    <w:rsid w:val="00D11C4B"/>
    <w:rsid w:val="00D138E8"/>
    <w:rsid w:val="00D14A87"/>
    <w:rsid w:val="00D2283D"/>
    <w:rsid w:val="00D2764C"/>
    <w:rsid w:val="00D278A1"/>
    <w:rsid w:val="00D27C5B"/>
    <w:rsid w:val="00D45BA7"/>
    <w:rsid w:val="00D56975"/>
    <w:rsid w:val="00D574BC"/>
    <w:rsid w:val="00D66D83"/>
    <w:rsid w:val="00D7011F"/>
    <w:rsid w:val="00D769B9"/>
    <w:rsid w:val="00DA78B2"/>
    <w:rsid w:val="00DD001F"/>
    <w:rsid w:val="00DE08A2"/>
    <w:rsid w:val="00DE4938"/>
    <w:rsid w:val="00DF72F4"/>
    <w:rsid w:val="00E0610B"/>
    <w:rsid w:val="00E12BF9"/>
    <w:rsid w:val="00E21846"/>
    <w:rsid w:val="00E426A0"/>
    <w:rsid w:val="00E43303"/>
    <w:rsid w:val="00E73030"/>
    <w:rsid w:val="00E8497E"/>
    <w:rsid w:val="00E84FF6"/>
    <w:rsid w:val="00E876BE"/>
    <w:rsid w:val="00EA0713"/>
    <w:rsid w:val="00EA0ED0"/>
    <w:rsid w:val="00EA1F5E"/>
    <w:rsid w:val="00EA57E5"/>
    <w:rsid w:val="00EA6ADD"/>
    <w:rsid w:val="00EB1221"/>
    <w:rsid w:val="00EB4B48"/>
    <w:rsid w:val="00EB5422"/>
    <w:rsid w:val="00ED6BF9"/>
    <w:rsid w:val="00EE09DC"/>
    <w:rsid w:val="00EF239B"/>
    <w:rsid w:val="00EF4648"/>
    <w:rsid w:val="00F139B4"/>
    <w:rsid w:val="00F13DC6"/>
    <w:rsid w:val="00F15B93"/>
    <w:rsid w:val="00F40B86"/>
    <w:rsid w:val="00F4783F"/>
    <w:rsid w:val="00F5363D"/>
    <w:rsid w:val="00F70714"/>
    <w:rsid w:val="00F74C0A"/>
    <w:rsid w:val="00F76008"/>
    <w:rsid w:val="00F92874"/>
    <w:rsid w:val="00FA274E"/>
    <w:rsid w:val="00FA2AA3"/>
    <w:rsid w:val="00FB014B"/>
    <w:rsid w:val="00FC3C59"/>
    <w:rsid w:val="00FE4276"/>
    <w:rsid w:val="00FE45E8"/>
    <w:rsid w:val="00FE6977"/>
    <w:rsid w:val="00FF3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DB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87BC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60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1</Pages>
  <Words>211</Words>
  <Characters>1164</Characters>
  <Application>Microsoft Office Outlook</Application>
  <DocSecurity>0</DocSecurity>
  <Lines>0</Lines>
  <Paragraphs>0</Paragraphs>
  <ScaleCrop>false</ScaleCrop>
  <Company>Ministère de la Défense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vernatem</dc:creator>
  <cp:keywords/>
  <dc:description/>
  <cp:lastModifiedBy>vernatem</cp:lastModifiedBy>
  <cp:revision>10</cp:revision>
  <dcterms:created xsi:type="dcterms:W3CDTF">2014-03-24T17:23:00Z</dcterms:created>
  <dcterms:modified xsi:type="dcterms:W3CDTF">2014-03-24T18:10:00Z</dcterms:modified>
</cp:coreProperties>
</file>